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17" w:rsidRDefault="00183D17" w:rsidP="00183D17">
      <w:pPr>
        <w:pStyle w:val="Heading1"/>
        <w:jc w:val="center"/>
      </w:pPr>
      <w:r>
        <w:rPr>
          <w:noProof/>
        </w:rPr>
        <w:drawing>
          <wp:inline distT="0" distB="0" distL="0" distR="0" wp14:anchorId="31096DA1" wp14:editId="3E4659D1">
            <wp:extent cx="3884879" cy="1419792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044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92" w:rsidRDefault="000B5A91" w:rsidP="000B5A91">
      <w:pPr>
        <w:pStyle w:val="Heading1"/>
      </w:pPr>
      <w:r>
        <w:t>Purpose</w:t>
      </w:r>
    </w:p>
    <w:p w:rsidR="000B5A91" w:rsidRDefault="000B5A91" w:rsidP="000B5A91">
      <w:r>
        <w:t xml:space="preserve">This project is an extension of </w:t>
      </w:r>
      <w:r w:rsidR="00545506">
        <w:t>the</w:t>
      </w:r>
      <w:r>
        <w:t xml:space="preserve"> previous project</w:t>
      </w:r>
      <w:r w:rsidR="00DA0EB2">
        <w:t xml:space="preserve"> which allowed one to process one credit card at a time</w:t>
      </w:r>
      <w:r>
        <w:t>.</w:t>
      </w:r>
      <w:r w:rsidR="00C111EF">
        <w:t xml:space="preserve">  In this project, you will add a </w:t>
      </w:r>
      <w:r w:rsidR="00C111EF" w:rsidRPr="00695EC4">
        <w:rPr>
          <w:b/>
        </w:rPr>
        <w:t>CreditCardList</w:t>
      </w:r>
      <w:r w:rsidR="00783A2F">
        <w:t xml:space="preserve"> class</w:t>
      </w:r>
      <w:r w:rsidR="00695EC4">
        <w:t xml:space="preserve"> to those developed in Project 1.</w:t>
      </w:r>
      <w:r w:rsidR="00783A2F">
        <w:t xml:space="preserve"> </w:t>
      </w:r>
      <w:r w:rsidR="00695EC4">
        <w:t xml:space="preserve"> The </w:t>
      </w:r>
      <w:r w:rsidR="00695EC4" w:rsidRPr="00695EC4">
        <w:rPr>
          <w:b/>
        </w:rPr>
        <w:t>CreditCardList</w:t>
      </w:r>
      <w:r w:rsidR="00695EC4">
        <w:t xml:space="preserve"> class</w:t>
      </w:r>
      <w:r w:rsidR="00783A2F">
        <w:t xml:space="preserve"> will </w:t>
      </w:r>
      <w:r w:rsidR="00DA0EB2">
        <w:t xml:space="preserve">contain </w:t>
      </w:r>
      <w:r w:rsidR="001A2507">
        <w:t xml:space="preserve">a </w:t>
      </w:r>
      <w:r w:rsidR="001A2507" w:rsidRPr="00695EC4">
        <w:rPr>
          <w:b/>
        </w:rPr>
        <w:t>private</w:t>
      </w:r>
      <w:r w:rsidR="001A2507">
        <w:t xml:space="preserve"> attribute representing </w:t>
      </w:r>
      <w:r w:rsidR="00DA0EB2">
        <w:t xml:space="preserve">an </w:t>
      </w:r>
      <w:r w:rsidR="00DA0EB2" w:rsidRPr="00695EC4">
        <w:rPr>
          <w:b/>
        </w:rPr>
        <w:t>ArrayList</w:t>
      </w:r>
      <w:r w:rsidR="00DA0EB2">
        <w:t xml:space="preserve"> of </w:t>
      </w:r>
      <w:r w:rsidR="00DA0EB2" w:rsidRPr="00695EC4">
        <w:rPr>
          <w:b/>
        </w:rPr>
        <w:t>CreditCard</w:t>
      </w:r>
      <w:r w:rsidR="00DA0EB2">
        <w:t xml:space="preserve"> objects.  The new class will provide additional functionality that allows the user to do the following things:</w:t>
      </w:r>
    </w:p>
    <w:p w:rsidR="00DA0EB2" w:rsidRDefault="00DA0EB2" w:rsidP="00DA0EB2">
      <w:pPr>
        <w:numPr>
          <w:ilvl w:val="0"/>
          <w:numId w:val="1"/>
        </w:numPr>
      </w:pPr>
      <w:r w:rsidRPr="00695EC4">
        <w:rPr>
          <w:b/>
        </w:rPr>
        <w:t>Add</w:t>
      </w:r>
      <w:r>
        <w:t xml:space="preserve"> a </w:t>
      </w:r>
      <w:r w:rsidRPr="00695EC4">
        <w:rPr>
          <w:b/>
        </w:rPr>
        <w:t>CreditCard</w:t>
      </w:r>
      <w:r>
        <w:t xml:space="preserve"> to the list</w:t>
      </w:r>
    </w:p>
    <w:p w:rsidR="00DD5E5E" w:rsidRDefault="00DD5E5E" w:rsidP="00DA0EB2">
      <w:pPr>
        <w:numPr>
          <w:ilvl w:val="0"/>
          <w:numId w:val="1"/>
        </w:numPr>
      </w:pPr>
      <w:r w:rsidRPr="00695EC4">
        <w:rPr>
          <w:b/>
        </w:rPr>
        <w:t>Retrieve</w:t>
      </w:r>
      <w:r>
        <w:t xml:space="preserve"> </w:t>
      </w:r>
      <w:r w:rsidR="001A2507">
        <w:t>the</w:t>
      </w:r>
      <w:r>
        <w:t xml:space="preserve"> </w:t>
      </w:r>
      <w:r w:rsidRPr="00695EC4">
        <w:rPr>
          <w:b/>
        </w:rPr>
        <w:t>CreditCard</w:t>
      </w:r>
      <w:r>
        <w:t xml:space="preserve"> </w:t>
      </w:r>
      <w:r w:rsidR="001A2507">
        <w:t>currently in</w:t>
      </w:r>
      <w:r>
        <w:t xml:space="preserve"> position </w:t>
      </w:r>
      <w:r w:rsidRPr="001D1F3F">
        <w:rPr>
          <w:b/>
        </w:rPr>
        <w:t>n</w:t>
      </w:r>
      <w:r>
        <w:t xml:space="preserve"> in the list</w:t>
      </w:r>
    </w:p>
    <w:p w:rsidR="00DA0EB2" w:rsidRDefault="00DA0EB2" w:rsidP="00DA0EB2">
      <w:pPr>
        <w:numPr>
          <w:ilvl w:val="0"/>
          <w:numId w:val="1"/>
        </w:numPr>
      </w:pPr>
      <w:r w:rsidRPr="00695EC4">
        <w:rPr>
          <w:b/>
        </w:rPr>
        <w:t>Remove</w:t>
      </w:r>
      <w:r>
        <w:t xml:space="preserve"> a </w:t>
      </w:r>
      <w:r w:rsidRPr="00695EC4">
        <w:rPr>
          <w:b/>
        </w:rPr>
        <w:t>CreditCard</w:t>
      </w:r>
      <w:r>
        <w:t xml:space="preserve"> from the list</w:t>
      </w:r>
    </w:p>
    <w:p w:rsidR="00DA0EB2" w:rsidRDefault="00DD5EDC" w:rsidP="00DA0EB2">
      <w:pPr>
        <w:numPr>
          <w:ilvl w:val="0"/>
          <w:numId w:val="1"/>
        </w:numPr>
      </w:pPr>
      <w:r w:rsidRPr="00695EC4">
        <w:rPr>
          <w:b/>
        </w:rPr>
        <w:t>Find</w:t>
      </w:r>
      <w:r>
        <w:t xml:space="preserve"> a </w:t>
      </w:r>
      <w:r w:rsidRPr="00695EC4">
        <w:rPr>
          <w:b/>
        </w:rPr>
        <w:t>CreditCard</w:t>
      </w:r>
      <w:r>
        <w:t xml:space="preserve"> with a particular </w:t>
      </w:r>
      <w:r w:rsidRPr="00695EC4">
        <w:rPr>
          <w:b/>
        </w:rPr>
        <w:t>number</w:t>
      </w:r>
      <w:r>
        <w:t xml:space="preserve"> in the list</w:t>
      </w:r>
    </w:p>
    <w:p w:rsidR="00DD5EDC" w:rsidRDefault="00DD5EDC" w:rsidP="00DA0EB2">
      <w:pPr>
        <w:numPr>
          <w:ilvl w:val="0"/>
          <w:numId w:val="1"/>
        </w:numPr>
      </w:pPr>
      <w:r>
        <w:t xml:space="preserve">Find all </w:t>
      </w:r>
      <w:r w:rsidRPr="00695EC4">
        <w:rPr>
          <w:b/>
        </w:rPr>
        <w:t>CreditCard</w:t>
      </w:r>
      <w:r>
        <w:t xml:space="preserve"> objects for which the </w:t>
      </w:r>
      <w:r w:rsidRPr="00695EC4">
        <w:rPr>
          <w:b/>
        </w:rPr>
        <w:t>credit</w:t>
      </w:r>
      <w:r>
        <w:t xml:space="preserve"> </w:t>
      </w:r>
      <w:r w:rsidRPr="00695EC4">
        <w:rPr>
          <w:b/>
        </w:rPr>
        <w:t>card</w:t>
      </w:r>
      <w:r>
        <w:t xml:space="preserve"> </w:t>
      </w:r>
      <w:r w:rsidRPr="00695EC4">
        <w:rPr>
          <w:b/>
        </w:rPr>
        <w:t>holder</w:t>
      </w:r>
      <w:r>
        <w:t xml:space="preserve"> is a specified person</w:t>
      </w:r>
    </w:p>
    <w:p w:rsidR="00DD5EDC" w:rsidRDefault="00DD5EDC" w:rsidP="00DA0EB2">
      <w:pPr>
        <w:numPr>
          <w:ilvl w:val="0"/>
          <w:numId w:val="1"/>
        </w:numPr>
      </w:pPr>
      <w:r>
        <w:t xml:space="preserve">Find all </w:t>
      </w:r>
      <w:r w:rsidRPr="00101101">
        <w:rPr>
          <w:b/>
        </w:rPr>
        <w:t>CreditCard</w:t>
      </w:r>
      <w:r>
        <w:t xml:space="preserve"> objects that have not expired at the time the program is run</w:t>
      </w:r>
    </w:p>
    <w:p w:rsidR="00DD5EDC" w:rsidRDefault="00E41BC6" w:rsidP="00DA0EB2">
      <w:pPr>
        <w:numPr>
          <w:ilvl w:val="0"/>
          <w:numId w:val="1"/>
        </w:numPr>
      </w:pPr>
      <w:r>
        <w:t xml:space="preserve">Sort the </w:t>
      </w:r>
      <w:r w:rsidRPr="00101101">
        <w:rPr>
          <w:b/>
        </w:rPr>
        <w:t>CreditCard</w:t>
      </w:r>
      <w:r>
        <w:t xml:space="preserve"> objects in the list </w:t>
      </w:r>
      <w:r w:rsidR="00825DF8">
        <w:t>by credit card number</w:t>
      </w:r>
    </w:p>
    <w:p w:rsidR="00825DF8" w:rsidRDefault="00825DF8" w:rsidP="00DA0EB2">
      <w:pPr>
        <w:numPr>
          <w:ilvl w:val="0"/>
          <w:numId w:val="1"/>
        </w:numPr>
      </w:pPr>
      <w:r>
        <w:t xml:space="preserve">Sort the </w:t>
      </w:r>
      <w:r w:rsidRPr="00101101">
        <w:rPr>
          <w:b/>
        </w:rPr>
        <w:t>CreditCard</w:t>
      </w:r>
      <w:r>
        <w:t xml:space="preserve"> objects in the list by card holder’s name (as it appears on the card)</w:t>
      </w:r>
    </w:p>
    <w:p w:rsidR="00101101" w:rsidRDefault="00101101" w:rsidP="00101101">
      <w:r>
        <w:t xml:space="preserve">The </w:t>
      </w:r>
      <w:r w:rsidRPr="00D323C4">
        <w:rPr>
          <w:b/>
        </w:rPr>
        <w:t>CreditCardList</w:t>
      </w:r>
      <w:r>
        <w:t xml:space="preserve"> class should have methods that support the required functionality of the class.  The visibility and return types of the methods should suit the purpose.  For example, the method that </w:t>
      </w:r>
      <w:r w:rsidR="00545506" w:rsidRPr="00D323C4">
        <w:rPr>
          <w:b/>
        </w:rPr>
        <w:t>finds</w:t>
      </w:r>
      <w:r>
        <w:t xml:space="preserve"> a </w:t>
      </w:r>
      <w:proofErr w:type="spellStart"/>
      <w:r w:rsidRPr="00D323C4">
        <w:rPr>
          <w:b/>
        </w:rPr>
        <w:t>CreditCard</w:t>
      </w:r>
      <w:proofErr w:type="spellEnd"/>
      <w:r>
        <w:t xml:space="preserve"> with a particular number should return a </w:t>
      </w:r>
      <w:r w:rsidRPr="00D323C4">
        <w:rPr>
          <w:b/>
        </w:rPr>
        <w:t>CreditCard</w:t>
      </w:r>
      <w:r>
        <w:t xml:space="preserve"> object (which may be null if no card was found), while the </w:t>
      </w:r>
      <w:r w:rsidRPr="00D323C4">
        <w:rPr>
          <w:b/>
        </w:rPr>
        <w:t>Sort</w:t>
      </w:r>
      <w:r>
        <w:t xml:space="preserve"> methods will return nothing.</w:t>
      </w:r>
      <w:r w:rsidR="00D323C4">
        <w:t xml:space="preserve">  The “find all” methods may return an </w:t>
      </w:r>
      <w:r w:rsidR="00D323C4" w:rsidRPr="00D323C4">
        <w:rPr>
          <w:b/>
        </w:rPr>
        <w:t>ArrayList</w:t>
      </w:r>
      <w:r w:rsidR="00D323C4">
        <w:t xml:space="preserve"> of </w:t>
      </w:r>
      <w:r w:rsidR="00D323C4" w:rsidRPr="00D323C4">
        <w:rPr>
          <w:b/>
        </w:rPr>
        <w:t>CreditCards</w:t>
      </w:r>
      <w:r w:rsidR="00D323C4">
        <w:t>.</w:t>
      </w:r>
    </w:p>
    <w:p w:rsidR="001D1F3F" w:rsidRPr="001D1F3F" w:rsidRDefault="00825DF8" w:rsidP="001D1F3F">
      <w:pPr>
        <w:pStyle w:val="Heading1"/>
      </w:pPr>
      <w:r>
        <w:t>Additional Specifications</w:t>
      </w:r>
    </w:p>
    <w:p w:rsidR="00825DF8" w:rsidRDefault="00DD5E5E" w:rsidP="00825DF8">
      <w:r>
        <w:t>The f</w:t>
      </w:r>
      <w:r w:rsidR="00825DF8">
        <w:t>ind</w:t>
      </w:r>
      <w:r>
        <w:t>, retrieve, and r</w:t>
      </w:r>
      <w:r w:rsidR="00825DF8">
        <w:t xml:space="preserve">emove methods in the </w:t>
      </w:r>
      <w:r w:rsidR="00825DF8" w:rsidRPr="00695EC4">
        <w:rPr>
          <w:b/>
        </w:rPr>
        <w:t>CreditCardList</w:t>
      </w:r>
      <w:r w:rsidR="00825DF8">
        <w:t xml:space="preserve"> class should </w:t>
      </w:r>
      <w:r>
        <w:t>function properly even if the item requested is not in the list.</w:t>
      </w:r>
    </w:p>
    <w:p w:rsidR="00DD5E5E" w:rsidRDefault="00DD5E5E" w:rsidP="00825DF8">
      <w:r>
        <w:t xml:space="preserve">The </w:t>
      </w:r>
      <w:r w:rsidRPr="00695EC4">
        <w:rPr>
          <w:b/>
        </w:rPr>
        <w:t>driver</w:t>
      </w:r>
      <w:r>
        <w:t xml:space="preserve"> program should be menu-driven and allow the users choices that correspond to the capabilities of the </w:t>
      </w:r>
      <w:r w:rsidRPr="00695EC4">
        <w:rPr>
          <w:b/>
        </w:rPr>
        <w:t>CreditCardList</w:t>
      </w:r>
      <w:r>
        <w:t xml:space="preserve"> class </w:t>
      </w:r>
      <w:r w:rsidR="001A2507">
        <w:t xml:space="preserve">itemized </w:t>
      </w:r>
      <w:r>
        <w:t>above.</w:t>
      </w:r>
      <w:r w:rsidR="00F4674F">
        <w:t xml:space="preserve">  Include an option that allows the user to display all credit card information about every credit card in the list.  </w:t>
      </w:r>
      <w:r w:rsidR="000C4D05">
        <w:t>For the “Find” and “Retrieve” options, display the results to verify they are correct.</w:t>
      </w:r>
    </w:p>
    <w:p w:rsidR="001D1F3F" w:rsidRDefault="001D1F3F" w:rsidP="00825DF8">
      <w:r>
        <w:t xml:space="preserve">The </w:t>
      </w:r>
      <w:r w:rsidRPr="00695EC4">
        <w:rPr>
          <w:b/>
        </w:rPr>
        <w:t>driver</w:t>
      </w:r>
      <w:r>
        <w:t xml:space="preserve"> must do </w:t>
      </w:r>
      <w:r w:rsidRPr="00695EC4">
        <w:rPr>
          <w:b/>
        </w:rPr>
        <w:t>all I/O</w:t>
      </w:r>
      <w:r>
        <w:t xml:space="preserve">, but, for this project, the I/O may use JOptionPane dialogs or it may use console window </w:t>
      </w:r>
      <w:r w:rsidR="002D7551">
        <w:t>I/O</w:t>
      </w:r>
      <w:r>
        <w:t xml:space="preserve"> or it may use a combination of the two as long as the end result “feels” friendly to the user.</w:t>
      </w:r>
    </w:p>
    <w:p w:rsidR="001D1F3F" w:rsidRDefault="001D1F3F" w:rsidP="00825DF8">
      <w:r>
        <w:lastRenderedPageBreak/>
        <w:t>Test the program with at least 8 credit card objects at one time.</w:t>
      </w:r>
      <w:r w:rsidR="000C4D05">
        <w:t xml:space="preserve">  Also test </w:t>
      </w:r>
      <w:r w:rsidR="00D43A2A">
        <w:t xml:space="preserve">all </w:t>
      </w:r>
      <w:r w:rsidR="000C4D05">
        <w:t>the</w:t>
      </w:r>
      <w:r w:rsidR="00D43A2A">
        <w:t xml:space="preserve"> options when the list is empty to verify that they handle such situations.</w:t>
      </w:r>
    </w:p>
    <w:p w:rsidR="00D323C4" w:rsidRDefault="00D323C4" w:rsidP="00D323C4">
      <w:pPr>
        <w:pStyle w:val="Heading1"/>
      </w:pPr>
      <w:r>
        <w:t>Deliverables</w:t>
      </w:r>
    </w:p>
    <w:p w:rsidR="00D323C4" w:rsidRDefault="00D323C4" w:rsidP="00D323C4">
      <w:r>
        <w:t>The due dates for the deliverables are posted on the website for the course.  Turn in your initial design document first.  The</w:t>
      </w:r>
      <w:r w:rsidR="006F6F98">
        <w:t>n</w:t>
      </w:r>
      <w:r>
        <w:t xml:space="preserve"> develop, test, and debug your program, update the design as needed, and submit your answer to the ethical issues question along with your code and your final design.</w:t>
      </w:r>
      <w:r w:rsidR="004B0328">
        <w:t xml:space="preserve">  </w:t>
      </w:r>
    </w:p>
    <w:p w:rsidR="004B0328" w:rsidRPr="006F4B20" w:rsidRDefault="004B0328" w:rsidP="006F4B20">
      <w:pPr>
        <w:spacing w:line="480" w:lineRule="auto"/>
      </w:pPr>
      <w:r>
        <w:t xml:space="preserve">Remember </w:t>
      </w:r>
      <w:r w:rsidRPr="004B0328">
        <w:rPr>
          <w:b/>
        </w:rPr>
        <w:t xml:space="preserve">program documentation is </w:t>
      </w:r>
      <w:r w:rsidRPr="004B0328">
        <w:rPr>
          <w:b/>
          <w:u w:val="single"/>
        </w:rPr>
        <w:t>NOT</w:t>
      </w:r>
      <w:r w:rsidRPr="004B0328">
        <w:rPr>
          <w:b/>
        </w:rPr>
        <w:t xml:space="preserve"> optional</w:t>
      </w:r>
      <w:r>
        <w:t xml:space="preserve">.  See the documentation </w:t>
      </w:r>
      <w:r w:rsidR="006F4B20">
        <w:t>standards on the course website.</w:t>
      </w:r>
      <w:bookmarkStart w:id="0" w:name="_GoBack"/>
      <w:bookmarkEnd w:id="0"/>
    </w:p>
    <w:p w:rsidR="002D7551" w:rsidRPr="00825DF8" w:rsidRDefault="002D7551" w:rsidP="00825DF8"/>
    <w:sectPr w:rsidR="002D7551" w:rsidRPr="00825DF8" w:rsidSect="00385BDF">
      <w:headerReference w:type="default" r:id="rId9"/>
      <w:footerReference w:type="default" r:id="rId10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A91" w:rsidRDefault="000B5A91" w:rsidP="00385BDF">
      <w:pPr>
        <w:spacing w:after="0" w:line="240" w:lineRule="auto"/>
      </w:pPr>
      <w:r>
        <w:separator/>
      </w:r>
    </w:p>
  </w:endnote>
  <w:endnote w:type="continuationSeparator" w:id="0">
    <w:p w:rsidR="000B5A91" w:rsidRDefault="000B5A91" w:rsidP="003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9AB" w:rsidRDefault="006F672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Project </w:t>
    </w:r>
    <w:r w:rsidR="006F6F98">
      <w:rPr>
        <w:rFonts w:asciiTheme="majorHAnsi" w:hAnsiTheme="majorHAnsi"/>
      </w:rPr>
      <w:t>3</w:t>
    </w:r>
    <w:r>
      <w:rPr>
        <w:rFonts w:asciiTheme="majorHAnsi" w:hAnsiTheme="majorHAnsi"/>
      </w:rPr>
      <w:t xml:space="preserve"> – Credit Card Manager with ArrayList</w:t>
    </w:r>
    <w:r w:rsidR="005D59AB">
      <w:rPr>
        <w:rFonts w:asciiTheme="majorHAnsi" w:hAnsiTheme="majorHAnsi"/>
      </w:rPr>
      <w:ptab w:relativeTo="margin" w:alignment="right" w:leader="none"/>
    </w:r>
    <w:r w:rsidR="005D59AB">
      <w:rPr>
        <w:rFonts w:asciiTheme="majorHAnsi" w:hAnsiTheme="majorHAnsi"/>
      </w:rPr>
      <w:t xml:space="preserve">Page </w:t>
    </w:r>
    <w:r w:rsidR="002B67EA">
      <w:fldChar w:fldCharType="begin"/>
    </w:r>
    <w:r w:rsidR="002B67EA">
      <w:instrText xml:space="preserve"> PAGE   \* MERGEFORMAT </w:instrText>
    </w:r>
    <w:r w:rsidR="002B67EA">
      <w:fldChar w:fldCharType="separate"/>
    </w:r>
    <w:r w:rsidR="00F1797B" w:rsidRPr="00F1797B">
      <w:rPr>
        <w:rFonts w:asciiTheme="majorHAnsi" w:hAnsiTheme="majorHAnsi"/>
        <w:noProof/>
      </w:rPr>
      <w:t>2</w:t>
    </w:r>
    <w:r w:rsidR="002B67EA">
      <w:rPr>
        <w:rFonts w:asciiTheme="majorHAnsi" w:hAnsiTheme="majorHAnsi"/>
        <w:noProof/>
      </w:rPr>
      <w:fldChar w:fldCharType="end"/>
    </w:r>
  </w:p>
  <w:p w:rsidR="00385BDF" w:rsidRDefault="0038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A91" w:rsidRDefault="000B5A91" w:rsidP="00385BDF">
      <w:pPr>
        <w:spacing w:after="0" w:line="240" w:lineRule="auto"/>
      </w:pPr>
      <w:r>
        <w:separator/>
      </w:r>
    </w:p>
  </w:footnote>
  <w:footnote w:type="continuationSeparator" w:id="0">
    <w:p w:rsidR="000B5A91" w:rsidRDefault="000B5A91" w:rsidP="0038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6"/>
      <w:gridCol w:w="5350"/>
      <w:gridCol w:w="2684"/>
    </w:tblGrid>
    <w:tr w:rsidR="00385BDF" w:rsidTr="00C67808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Pr="005D59AB" w:rsidRDefault="00385BDF" w:rsidP="000B5A91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text/>
            </w:sdtPr>
            <w:sdtEndPr/>
            <w:sdtContent>
              <w:r w:rsidR="000B5A91"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 Honors</w:t>
              </w:r>
            </w:sdtContent>
          </w:sdt>
        </w:p>
      </w:tc>
    </w:tr>
    <w:tr w:rsidR="00385BDF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Default="002B67EA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183D17">
            <w:rPr>
              <w:noProof/>
            </w:rPr>
            <w:t>February 7, 2019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text/>
        </w:sdtPr>
        <w:sdtEndPr/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:rsidR="00385BDF" w:rsidRDefault="000B5A91" w:rsidP="00E00706">
              <w:pPr>
                <w:pStyle w:val="Header"/>
                <w:jc w:val="center"/>
              </w:pPr>
              <w:r>
                <w:t xml:space="preserve">Project </w:t>
              </w:r>
              <w:r w:rsidR="00E00706">
                <w:t>3</w:t>
              </w:r>
              <w:r>
                <w:t xml:space="preserve"> - Credit Card List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Default="00C67808" w:rsidP="00C67808">
          <w:pPr>
            <w:pStyle w:val="Header"/>
            <w:jc w:val="right"/>
          </w:pPr>
          <w:r>
            <w:t>Due: ________________</w:t>
          </w:r>
        </w:p>
      </w:tc>
    </w:tr>
  </w:tbl>
  <w:p w:rsidR="00385BDF" w:rsidRDefault="00385BDF" w:rsidP="00385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0C55"/>
    <w:multiLevelType w:val="hybridMultilevel"/>
    <w:tmpl w:val="7F14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attachedTemplate r:id="rId1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91"/>
    <w:rsid w:val="00091CC0"/>
    <w:rsid w:val="000B5A91"/>
    <w:rsid w:val="000C4D05"/>
    <w:rsid w:val="00101101"/>
    <w:rsid w:val="00183D17"/>
    <w:rsid w:val="001A2507"/>
    <w:rsid w:val="001D1F3F"/>
    <w:rsid w:val="002B67EA"/>
    <w:rsid w:val="002D7551"/>
    <w:rsid w:val="00385BDF"/>
    <w:rsid w:val="00391DCD"/>
    <w:rsid w:val="004B0328"/>
    <w:rsid w:val="00545506"/>
    <w:rsid w:val="005D59AB"/>
    <w:rsid w:val="00695EC4"/>
    <w:rsid w:val="006D4D15"/>
    <w:rsid w:val="006F4B20"/>
    <w:rsid w:val="006F6723"/>
    <w:rsid w:val="006F6F98"/>
    <w:rsid w:val="0075468E"/>
    <w:rsid w:val="00783A2F"/>
    <w:rsid w:val="00825DF8"/>
    <w:rsid w:val="00924463"/>
    <w:rsid w:val="00997007"/>
    <w:rsid w:val="00BD3520"/>
    <w:rsid w:val="00C111EF"/>
    <w:rsid w:val="00C67808"/>
    <w:rsid w:val="00D2191A"/>
    <w:rsid w:val="00D323C4"/>
    <w:rsid w:val="00D43A2A"/>
    <w:rsid w:val="00DA0EB2"/>
    <w:rsid w:val="00DD5E5E"/>
    <w:rsid w:val="00DD5EDC"/>
    <w:rsid w:val="00E00706"/>
    <w:rsid w:val="00E22A0F"/>
    <w:rsid w:val="00E41BC6"/>
    <w:rsid w:val="00E474AB"/>
    <w:rsid w:val="00E77E93"/>
    <w:rsid w:val="00E86192"/>
    <w:rsid w:val="00F1797B"/>
    <w:rsid w:val="00F20F96"/>
    <w:rsid w:val="00F4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CB83"/>
  <w15:docId w15:val="{F93BA099-ECF1-4AD4-9FD4-8ED78134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07"/>
  </w:style>
  <w:style w:type="paragraph" w:styleId="Heading1">
    <w:name w:val="heading 1"/>
    <w:basedOn w:val="Normal"/>
    <w:next w:val="Normal"/>
    <w:link w:val="Heading1Char"/>
    <w:uiPriority w:val="9"/>
    <w:qFormat/>
    <w:rsid w:val="0099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70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2D7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ropBox\Dropbox\Templates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B8CB-D2D4-44AF-A9E6-0F8EAEE3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1398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Bailes</dc:creator>
  <cp:lastModifiedBy>Bailes, Don</cp:lastModifiedBy>
  <cp:revision>6</cp:revision>
  <dcterms:created xsi:type="dcterms:W3CDTF">2015-02-23T16:43:00Z</dcterms:created>
  <dcterms:modified xsi:type="dcterms:W3CDTF">2019-02-11T19:51:00Z</dcterms:modified>
</cp:coreProperties>
</file>