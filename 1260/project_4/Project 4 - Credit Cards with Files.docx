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0EEB0" w14:textId="77777777" w:rsidR="0034000E" w:rsidRDefault="0034000E" w:rsidP="00287329">
      <w:pPr>
        <w:pStyle w:val="Heading1"/>
        <w:tabs>
          <w:tab w:val="left" w:pos="6480"/>
        </w:tabs>
        <w:spacing w:after="60" w:line="259" w:lineRule="auto"/>
      </w:pPr>
      <w:r w:rsidRPr="00CD09FD">
        <w:rPr>
          <w:rStyle w:val="Heading3Char"/>
          <w:noProof/>
        </w:rPr>
        <w:drawing>
          <wp:inline distT="0" distB="0" distL="0" distR="0" wp14:anchorId="6307CEF1" wp14:editId="3D9ADABA">
            <wp:extent cx="1783670" cy="1116419"/>
            <wp:effectExtent l="0" t="0" r="7620" b="7620"/>
            <wp:docPr id="3" name="Picture 3" descr="Image result for credit car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redit card l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8" cy="1126645"/>
                    </a:xfrm>
                    <a:prstGeom prst="rect">
                      <a:avLst/>
                    </a:prstGeom>
                    <a:noFill/>
                    <a:ln>
                      <a:noFill/>
                    </a:ln>
                  </pic:spPr>
                </pic:pic>
              </a:graphicData>
            </a:graphic>
          </wp:inline>
        </w:drawing>
      </w:r>
      <w:r w:rsidR="00CD09FD" w:rsidRPr="00CD09FD">
        <w:rPr>
          <w:rStyle w:val="Heading3Char"/>
        </w:rPr>
        <w:t xml:space="preserve">     </w:t>
      </w:r>
      <w:r w:rsidR="00EA2C02">
        <w:rPr>
          <w:rStyle w:val="Heading3Char"/>
        </w:rPr>
        <w:t xml:space="preserve">   </w:t>
      </w:r>
      <w:r w:rsidR="007E1924">
        <w:rPr>
          <w:rStyle w:val="Heading3Char"/>
        </w:rPr>
        <w:t xml:space="preserve">   </w:t>
      </w:r>
      <w:r w:rsidR="00CD09FD" w:rsidRPr="00CD09FD">
        <w:rPr>
          <w:rStyle w:val="Heading3Char"/>
        </w:rPr>
        <w:t xml:space="preserve"> </w:t>
      </w:r>
      <w:r w:rsidR="00CD09FD">
        <w:rPr>
          <w:noProof/>
        </w:rPr>
        <w:drawing>
          <wp:inline distT="0" distB="0" distL="0" distR="0" wp14:anchorId="78C5EFFA" wp14:editId="5C9444ED">
            <wp:extent cx="996568" cy="1073888"/>
            <wp:effectExtent l="0" t="0" r="0" b="0"/>
            <wp:docPr id="4" name="Picture 4" descr="Image result for storage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torage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26927" cy="1106602"/>
                    </a:xfrm>
                    <a:prstGeom prst="rect">
                      <a:avLst/>
                    </a:prstGeom>
                    <a:noFill/>
                    <a:ln>
                      <a:noFill/>
                    </a:ln>
                  </pic:spPr>
                </pic:pic>
              </a:graphicData>
            </a:graphic>
          </wp:inline>
        </w:drawing>
      </w:r>
      <w:r w:rsidR="007E1924">
        <w:rPr>
          <w:noProof/>
        </w:rPr>
        <w:drawing>
          <wp:inline distT="0" distB="0" distL="0" distR="0" wp14:anchorId="3F2522B9" wp14:editId="0EB1D8E5">
            <wp:extent cx="1031358" cy="687572"/>
            <wp:effectExtent l="0" t="0" r="0" b="0"/>
            <wp:docPr id="5" name="Picture 5" descr="Image result for storage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torage m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8226" cy="698817"/>
                    </a:xfrm>
                    <a:prstGeom prst="rect">
                      <a:avLst/>
                    </a:prstGeom>
                    <a:noFill/>
                    <a:ln>
                      <a:noFill/>
                    </a:ln>
                  </pic:spPr>
                </pic:pic>
              </a:graphicData>
            </a:graphic>
          </wp:inline>
        </w:drawing>
      </w:r>
      <w:r w:rsidR="00EA2C02">
        <w:rPr>
          <w:noProof/>
        </w:rPr>
        <w:drawing>
          <wp:inline distT="0" distB="0" distL="0" distR="0" wp14:anchorId="57DA79D2" wp14:editId="738042B4">
            <wp:extent cx="871870" cy="871870"/>
            <wp:effectExtent l="0" t="0" r="4445" b="4445"/>
            <wp:docPr id="6" name="Picture 6" descr="Image result for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s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77739" cy="877739"/>
                    </a:xfrm>
                    <a:prstGeom prst="rect">
                      <a:avLst/>
                    </a:prstGeom>
                    <a:noFill/>
                    <a:ln>
                      <a:noFill/>
                    </a:ln>
                  </pic:spPr>
                </pic:pic>
              </a:graphicData>
            </a:graphic>
          </wp:inline>
        </w:drawing>
      </w:r>
      <w:r w:rsidR="00EA2C02">
        <w:rPr>
          <w:rStyle w:val="Heading3Char"/>
          <w:b w:val="0"/>
          <w:bCs w:val="0"/>
          <w:noProof/>
        </w:rPr>
        <w:drawing>
          <wp:inline distT="0" distB="0" distL="0" distR="0" wp14:anchorId="1A8BF64B" wp14:editId="06745B50">
            <wp:extent cx="1701209" cy="958470"/>
            <wp:effectExtent l="0" t="0" r="0" b="0"/>
            <wp:docPr id="7" name="Picture 7" descr="C:\Users\bailes\AppData\Local\Microsoft\Windows\INetCache\Content.MSO\2EE3DE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iles\AppData\Local\Microsoft\Windows\INetCache\Content.MSO\2EE3DEA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5443" cy="972124"/>
                    </a:xfrm>
                    <a:prstGeom prst="rect">
                      <a:avLst/>
                    </a:prstGeom>
                    <a:noFill/>
                    <a:ln>
                      <a:noFill/>
                    </a:ln>
                  </pic:spPr>
                </pic:pic>
              </a:graphicData>
            </a:graphic>
          </wp:inline>
        </w:drawing>
      </w:r>
    </w:p>
    <w:p w14:paraId="7BF19A32" w14:textId="77777777" w:rsidR="00E86192" w:rsidRDefault="00BA1175" w:rsidP="00E1360A">
      <w:pPr>
        <w:pStyle w:val="Heading1"/>
        <w:spacing w:after="60" w:line="259" w:lineRule="auto"/>
      </w:pPr>
      <w:r>
        <w:t>Purpose</w:t>
      </w:r>
    </w:p>
    <w:p w14:paraId="7EB55C35" w14:textId="77777777" w:rsidR="00BA1175" w:rsidRDefault="00BA1175" w:rsidP="00E1360A">
      <w:pPr>
        <w:spacing w:after="60" w:line="259" w:lineRule="auto"/>
      </w:pPr>
      <w:r>
        <w:t xml:space="preserve">The purpose of this assignment is to get some experience with handling </w:t>
      </w:r>
      <w:r w:rsidRPr="006F5528">
        <w:rPr>
          <w:b/>
        </w:rPr>
        <w:t>text</w:t>
      </w:r>
      <w:r>
        <w:t xml:space="preserve"> </w:t>
      </w:r>
      <w:r w:rsidRPr="006F5528">
        <w:rPr>
          <w:b/>
        </w:rPr>
        <w:t>files</w:t>
      </w:r>
      <w:r>
        <w:t xml:space="preserve"> and dealing with </w:t>
      </w:r>
      <w:r w:rsidRPr="006F5528">
        <w:rPr>
          <w:b/>
        </w:rPr>
        <w:t>exceptions</w:t>
      </w:r>
      <w:r>
        <w:t xml:space="preserve">.  The context of this assignment is an </w:t>
      </w:r>
      <w:r w:rsidR="00E42A10">
        <w:t>extension of</w:t>
      </w:r>
      <w:r>
        <w:t xml:space="preserve"> </w:t>
      </w:r>
      <w:r w:rsidR="00640F9E">
        <w:t xml:space="preserve">the </w:t>
      </w:r>
      <w:proofErr w:type="spellStart"/>
      <w:r w:rsidR="00640F9E" w:rsidRPr="006F5528">
        <w:rPr>
          <w:b/>
        </w:rPr>
        <w:t>CreditCardList</w:t>
      </w:r>
      <w:proofErr w:type="spellEnd"/>
      <w:r w:rsidR="00640F9E">
        <w:t xml:space="preserve"> project.  The project will involve saving the information from a </w:t>
      </w:r>
      <w:proofErr w:type="spellStart"/>
      <w:r w:rsidR="00640F9E" w:rsidRPr="00B86DA9">
        <w:rPr>
          <w:b/>
        </w:rPr>
        <w:t>CreditCardList</w:t>
      </w:r>
      <w:proofErr w:type="spellEnd"/>
      <w:r w:rsidR="00640F9E">
        <w:t xml:space="preserve"> into a text file and populating a </w:t>
      </w:r>
      <w:proofErr w:type="spellStart"/>
      <w:r w:rsidR="00640F9E" w:rsidRPr="00B86DA9">
        <w:rPr>
          <w:b/>
        </w:rPr>
        <w:t>CreditCardList</w:t>
      </w:r>
      <w:proofErr w:type="spellEnd"/>
      <w:r w:rsidR="00640F9E">
        <w:t xml:space="preserve"> from a text file.</w:t>
      </w:r>
    </w:p>
    <w:p w14:paraId="0E9F5AC3" w14:textId="77777777" w:rsidR="00640F9E" w:rsidRDefault="00640F9E" w:rsidP="00E1360A">
      <w:pPr>
        <w:pStyle w:val="Heading2"/>
        <w:spacing w:after="60" w:line="259" w:lineRule="auto"/>
      </w:pPr>
      <w:r>
        <w:t>Disclaimer</w:t>
      </w:r>
    </w:p>
    <w:p w14:paraId="1269A7E9" w14:textId="77777777" w:rsidR="00640F9E" w:rsidRDefault="00640F9E" w:rsidP="00E1360A">
      <w:pPr>
        <w:spacing w:after="60" w:line="259" w:lineRule="auto"/>
      </w:pPr>
      <w:r>
        <w:t xml:space="preserve">It </w:t>
      </w:r>
      <w:r w:rsidR="00F57C5A">
        <w:t>is</w:t>
      </w:r>
      <w:r>
        <w:t xml:space="preserve"> never a good idea to save your credit card information in an ordinary humanly readable text file</w:t>
      </w:r>
      <w:r w:rsidR="00136693">
        <w:t xml:space="preserve"> because anyone with access to your computer could easily get all of your credit card </w:t>
      </w:r>
      <w:r w:rsidR="00F57C5A">
        <w:t>data</w:t>
      </w:r>
      <w:r w:rsidR="00136693">
        <w:t xml:space="preserve">.  In reality, this information should be saved in an </w:t>
      </w:r>
      <w:r w:rsidR="00136693" w:rsidRPr="00B86DA9">
        <w:rPr>
          <w:b/>
        </w:rPr>
        <w:t>encrypted</w:t>
      </w:r>
      <w:r w:rsidR="00136693">
        <w:t xml:space="preserve"> data base or other </w:t>
      </w:r>
      <w:r w:rsidR="00136693" w:rsidRPr="00B86DA9">
        <w:rPr>
          <w:b/>
        </w:rPr>
        <w:t>encrypted</w:t>
      </w:r>
      <w:r w:rsidR="00136693">
        <w:t xml:space="preserve"> data store, but encrypting the data is beyond the scope of this project.  Even though we are saving the data in a plain text format for this assignment, we </w:t>
      </w:r>
      <w:r w:rsidR="00EC0592">
        <w:t>should not do that for a real-world project.</w:t>
      </w:r>
    </w:p>
    <w:p w14:paraId="7A5B4A8A" w14:textId="77777777" w:rsidR="00EC0592" w:rsidRDefault="00EC0592" w:rsidP="00E1360A">
      <w:pPr>
        <w:pStyle w:val="Heading1"/>
        <w:spacing w:after="60" w:line="259" w:lineRule="auto"/>
      </w:pPr>
      <w:r>
        <w:t>Specifications</w:t>
      </w:r>
    </w:p>
    <w:p w14:paraId="1B47997B" w14:textId="77777777" w:rsidR="00EC0592" w:rsidRDefault="00EC0592" w:rsidP="00E1360A">
      <w:pPr>
        <w:spacing w:after="60" w:line="259" w:lineRule="auto"/>
      </w:pPr>
      <w:r>
        <w:t xml:space="preserve">Expand your </w:t>
      </w:r>
      <w:proofErr w:type="spellStart"/>
      <w:r w:rsidRPr="00B86DA9">
        <w:rPr>
          <w:b/>
        </w:rPr>
        <w:t>CreditCardList</w:t>
      </w:r>
      <w:proofErr w:type="spellEnd"/>
      <w:r>
        <w:t xml:space="preserve"> class to include at least two additional methods.  </w:t>
      </w:r>
    </w:p>
    <w:p w14:paraId="24D7B537" w14:textId="77777777" w:rsidR="00EC0592" w:rsidRDefault="00EC0592" w:rsidP="00E1360A">
      <w:pPr>
        <w:numPr>
          <w:ilvl w:val="0"/>
          <w:numId w:val="1"/>
        </w:numPr>
        <w:spacing w:after="60" w:line="259" w:lineRule="auto"/>
      </w:pPr>
      <w:r>
        <w:t xml:space="preserve">A </w:t>
      </w:r>
      <w:r w:rsidRPr="00B86DA9">
        <w:rPr>
          <w:b/>
        </w:rPr>
        <w:t>constructor</w:t>
      </w:r>
      <w:r>
        <w:t xml:space="preserve"> that takes a string parameter containing the file (and path) information for a Credit Card text file.  The constructor should populate the</w:t>
      </w:r>
      <w:r w:rsidRPr="00317676">
        <w:rPr>
          <w:b/>
        </w:rPr>
        <w:t xml:space="preserve"> </w:t>
      </w:r>
      <w:proofErr w:type="spellStart"/>
      <w:r w:rsidRPr="00317676">
        <w:rPr>
          <w:b/>
        </w:rPr>
        <w:t>CreditCardList</w:t>
      </w:r>
      <w:proofErr w:type="spellEnd"/>
      <w:r>
        <w:t xml:space="preserve"> from the data in the text file</w:t>
      </w:r>
      <w:r w:rsidR="001A6372">
        <w:t>.</w:t>
      </w:r>
    </w:p>
    <w:p w14:paraId="024FB4EF" w14:textId="77777777" w:rsidR="001A6372" w:rsidRDefault="001A6372" w:rsidP="00E1360A">
      <w:pPr>
        <w:numPr>
          <w:ilvl w:val="0"/>
          <w:numId w:val="1"/>
        </w:numPr>
        <w:spacing w:after="60" w:line="259" w:lineRule="auto"/>
      </w:pPr>
      <w:r>
        <w:t xml:space="preserve">A </w:t>
      </w:r>
      <w:r w:rsidRPr="00B86DA9">
        <w:rPr>
          <w:b/>
        </w:rPr>
        <w:t>Save</w:t>
      </w:r>
      <w:r>
        <w:t xml:space="preserve"> method that also takes a string parameter containing file (and path) information for a Credit Card text file.  This method should save all of the information from the </w:t>
      </w:r>
      <w:proofErr w:type="spellStart"/>
      <w:r w:rsidRPr="00317676">
        <w:rPr>
          <w:b/>
        </w:rPr>
        <w:t>CreditCardList</w:t>
      </w:r>
      <w:proofErr w:type="spellEnd"/>
      <w:r>
        <w:t xml:space="preserve"> into the specified text file.</w:t>
      </w:r>
    </w:p>
    <w:p w14:paraId="46DCDFE8" w14:textId="77777777" w:rsidR="00B86DA9" w:rsidRDefault="006314C9" w:rsidP="00E1360A">
      <w:pPr>
        <w:spacing w:after="60" w:line="259" w:lineRule="auto"/>
      </w:pPr>
      <w:r>
        <w:t xml:space="preserve">File-handling code is a potential source of </w:t>
      </w:r>
      <w:r w:rsidRPr="00317676">
        <w:rPr>
          <w:b/>
        </w:rPr>
        <w:t>exceptions</w:t>
      </w:r>
      <w:r>
        <w:t xml:space="preserve">.  Handle all potential </w:t>
      </w:r>
      <w:r w:rsidRPr="00317676">
        <w:rPr>
          <w:b/>
        </w:rPr>
        <w:t>exceptions</w:t>
      </w:r>
      <w:r>
        <w:t xml:space="preserve"> in your code so that the program does not crash as the result of an exception.  Your exception handling logic should be reasonable for the situation.  For example, if the program is unable to open the specified file, it would not be reasonable to simply allow the program to continue to try to process the file</w:t>
      </w:r>
      <w:r w:rsidR="00A4528D">
        <w:t xml:space="preserve"> as that will only lead to more exceptions.</w:t>
      </w:r>
    </w:p>
    <w:p w14:paraId="2286B222" w14:textId="77777777" w:rsidR="001A6372" w:rsidRDefault="00431E32" w:rsidP="00E1360A">
      <w:pPr>
        <w:spacing w:after="60" w:line="259" w:lineRule="auto"/>
      </w:pPr>
      <w:r>
        <w:t xml:space="preserve">The class </w:t>
      </w:r>
      <w:r w:rsidR="006242C8">
        <w:t xml:space="preserve">needs a </w:t>
      </w:r>
      <w:r w:rsidR="006242C8" w:rsidRPr="00B86DA9">
        <w:rPr>
          <w:b/>
        </w:rPr>
        <w:t>private</w:t>
      </w:r>
      <w:r w:rsidR="006242C8">
        <w:t xml:space="preserve"> </w:t>
      </w:r>
      <w:proofErr w:type="spellStart"/>
      <w:r w:rsidR="00E42A10">
        <w:rPr>
          <w:b/>
        </w:rPr>
        <w:t>b</w:t>
      </w:r>
      <w:r w:rsidR="006242C8" w:rsidRPr="00B86DA9">
        <w:rPr>
          <w:b/>
        </w:rPr>
        <w:t>oolean</w:t>
      </w:r>
      <w:proofErr w:type="spellEnd"/>
      <w:r w:rsidR="006242C8">
        <w:t xml:space="preserve"> </w:t>
      </w:r>
      <w:r w:rsidR="006242C8" w:rsidRPr="00B86DA9">
        <w:rPr>
          <w:b/>
        </w:rPr>
        <w:t>attribute</w:t>
      </w:r>
      <w:r w:rsidR="006242C8">
        <w:t xml:space="preserve"> named </w:t>
      </w:r>
      <w:proofErr w:type="spellStart"/>
      <w:r w:rsidR="006242C8" w:rsidRPr="00B86DA9">
        <w:rPr>
          <w:b/>
        </w:rPr>
        <w:t>saveNeeded</w:t>
      </w:r>
      <w:proofErr w:type="spellEnd"/>
      <w:r w:rsidR="006242C8">
        <w:t xml:space="preserve"> that is initially </w:t>
      </w:r>
      <w:r w:rsidR="006242C8" w:rsidRPr="00B86DA9">
        <w:rPr>
          <w:b/>
        </w:rPr>
        <w:t>false</w:t>
      </w:r>
      <w:r w:rsidR="006242C8">
        <w:t xml:space="preserve">.  It should be set to </w:t>
      </w:r>
      <w:r w:rsidR="006242C8" w:rsidRPr="00B86DA9">
        <w:rPr>
          <w:b/>
        </w:rPr>
        <w:t>true</w:t>
      </w:r>
      <w:r w:rsidR="006242C8">
        <w:t xml:space="preserve"> whenever a change is made to the </w:t>
      </w:r>
      <w:proofErr w:type="spellStart"/>
      <w:r w:rsidR="006242C8" w:rsidRPr="00B86DA9">
        <w:rPr>
          <w:b/>
        </w:rPr>
        <w:t>CreditCardList</w:t>
      </w:r>
      <w:proofErr w:type="spellEnd"/>
      <w:r w:rsidR="006242C8">
        <w:t xml:space="preserve"> (new credit card added, credit card deleted, the list is sorted, </w:t>
      </w:r>
      <w:r w:rsidR="00C419A3">
        <w:t>and so forth</w:t>
      </w:r>
      <w:r w:rsidR="006242C8">
        <w:t xml:space="preserve">).  It should be set to </w:t>
      </w:r>
      <w:r w:rsidR="006242C8" w:rsidRPr="00B86DA9">
        <w:rPr>
          <w:b/>
        </w:rPr>
        <w:t>false</w:t>
      </w:r>
      <w:r w:rsidR="006242C8">
        <w:t xml:space="preserve"> when the list is first created and after every time it is saved.  </w:t>
      </w:r>
      <w:r w:rsidR="004B01BA">
        <w:t xml:space="preserve">This attribute should have a </w:t>
      </w:r>
      <w:r w:rsidR="004B01BA" w:rsidRPr="00B86DA9">
        <w:rPr>
          <w:b/>
        </w:rPr>
        <w:t>public</w:t>
      </w:r>
      <w:r w:rsidR="004B01BA">
        <w:t xml:space="preserve"> </w:t>
      </w:r>
      <w:r w:rsidR="004B01BA" w:rsidRPr="00B86DA9">
        <w:rPr>
          <w:b/>
        </w:rPr>
        <w:t>getter</w:t>
      </w:r>
      <w:r w:rsidR="004B01BA">
        <w:t xml:space="preserve"> (not a public setter) that allows a user of the class to find out if the current </w:t>
      </w:r>
      <w:proofErr w:type="spellStart"/>
      <w:r w:rsidR="004B01BA" w:rsidRPr="00B86DA9">
        <w:rPr>
          <w:b/>
        </w:rPr>
        <w:t>CreditCardList</w:t>
      </w:r>
      <w:proofErr w:type="spellEnd"/>
      <w:r w:rsidR="004B01BA">
        <w:t xml:space="preserve"> needs to be saved.</w:t>
      </w:r>
    </w:p>
    <w:p w14:paraId="246C8D95" w14:textId="77777777" w:rsidR="00317676" w:rsidRDefault="00317676" w:rsidP="00E1360A">
      <w:pPr>
        <w:spacing w:after="60" w:line="259" w:lineRule="auto"/>
      </w:pPr>
      <w:r>
        <w:t xml:space="preserve">As always, all interaction with the user should occur in the </w:t>
      </w:r>
      <w:r w:rsidRPr="00B4499F">
        <w:rPr>
          <w:b/>
        </w:rPr>
        <w:t>driver</w:t>
      </w:r>
      <w:r>
        <w:t xml:space="preserve"> class.</w:t>
      </w:r>
      <w:r w:rsidR="00742B02">
        <w:t xml:space="preserve">  This means that </w:t>
      </w:r>
      <w:r w:rsidR="00742B02" w:rsidRPr="00B4499F">
        <w:rPr>
          <w:b/>
        </w:rPr>
        <w:t>catch</w:t>
      </w:r>
      <w:r w:rsidR="00742B02">
        <w:t xml:space="preserve"> </w:t>
      </w:r>
      <w:r w:rsidR="00742B02" w:rsidRPr="00B4499F">
        <w:rPr>
          <w:b/>
        </w:rPr>
        <w:t>handlers</w:t>
      </w:r>
      <w:r w:rsidR="00742B02">
        <w:t xml:space="preserve"> may need to be in the </w:t>
      </w:r>
      <w:r w:rsidR="00742B02" w:rsidRPr="00B4499F">
        <w:rPr>
          <w:b/>
        </w:rPr>
        <w:t>main</w:t>
      </w:r>
      <w:r w:rsidR="00742B02">
        <w:t xml:space="preserve"> </w:t>
      </w:r>
      <w:r w:rsidR="00B4499F">
        <w:t xml:space="preserve">or other </w:t>
      </w:r>
      <w:r w:rsidR="00742B02">
        <w:t>method</w:t>
      </w:r>
      <w:r w:rsidR="00B4499F">
        <w:t xml:space="preserve"> in the driver class</w:t>
      </w:r>
      <w:r w:rsidR="00742B02">
        <w:t xml:space="preserve"> if the</w:t>
      </w:r>
      <w:r w:rsidR="00B4499F">
        <w:t>se handlers</w:t>
      </w:r>
      <w:r w:rsidR="00742B02">
        <w:t xml:space="preserve"> intend to interact with the user</w:t>
      </w:r>
      <w:r w:rsidR="00B4499F">
        <w:t xml:space="preserve"> in any way</w:t>
      </w:r>
      <w:r w:rsidR="00742B02">
        <w:t>).</w:t>
      </w:r>
      <w:r>
        <w:t xml:space="preserve">  File input and output should be handled in the </w:t>
      </w:r>
      <w:proofErr w:type="spellStart"/>
      <w:r w:rsidRPr="00B4499F">
        <w:rPr>
          <w:b/>
        </w:rPr>
        <w:t>CreditCardList</w:t>
      </w:r>
      <w:proofErr w:type="spellEnd"/>
      <w:r>
        <w:t xml:space="preserve"> class (or a separate class whose job is to handle all file I/O).</w:t>
      </w:r>
    </w:p>
    <w:p w14:paraId="73804EB0" w14:textId="77777777" w:rsidR="00742B02" w:rsidRDefault="00742B02" w:rsidP="00E1360A">
      <w:pPr>
        <w:spacing w:after="60" w:line="259" w:lineRule="auto"/>
      </w:pPr>
      <w:r>
        <w:t xml:space="preserve">The </w:t>
      </w:r>
      <w:r w:rsidRPr="00B4499F">
        <w:rPr>
          <w:b/>
        </w:rPr>
        <w:t>driver class</w:t>
      </w:r>
      <w:r>
        <w:t xml:space="preserve"> should be expanded to allow for the newly added functionality in the </w:t>
      </w:r>
      <w:proofErr w:type="spellStart"/>
      <w:r w:rsidRPr="00B4499F">
        <w:rPr>
          <w:b/>
        </w:rPr>
        <w:t>CreditCardList</w:t>
      </w:r>
      <w:proofErr w:type="spellEnd"/>
      <w:r>
        <w:t xml:space="preserve"> class.  </w:t>
      </w:r>
      <w:r w:rsidR="00CC4231">
        <w:t>For example, i</w:t>
      </w:r>
      <w:r>
        <w:t xml:space="preserve">t should use a </w:t>
      </w:r>
      <w:proofErr w:type="spellStart"/>
      <w:r w:rsidRPr="00B86DA9">
        <w:rPr>
          <w:b/>
        </w:rPr>
        <w:t>JFileChooser</w:t>
      </w:r>
      <w:proofErr w:type="spellEnd"/>
      <w:r>
        <w:t xml:space="preserve"> to select the file from which a new list will be populated or to which a list is to be saved. Once the driver has the file (and path) information for the file, it will pass that information along to the appropriate </w:t>
      </w:r>
      <w:r w:rsidRPr="00CC4231">
        <w:rPr>
          <w:b/>
        </w:rPr>
        <w:t>constructor</w:t>
      </w:r>
      <w:r>
        <w:t xml:space="preserve"> or </w:t>
      </w:r>
      <w:r w:rsidRPr="00CC4231">
        <w:rPr>
          <w:b/>
        </w:rPr>
        <w:t>Save</w:t>
      </w:r>
      <w:r>
        <w:t xml:space="preserve"> method in the </w:t>
      </w:r>
      <w:proofErr w:type="spellStart"/>
      <w:r w:rsidRPr="00CC4231">
        <w:rPr>
          <w:b/>
        </w:rPr>
        <w:t>CreditCardList</w:t>
      </w:r>
      <w:proofErr w:type="spellEnd"/>
      <w:r>
        <w:t xml:space="preserve"> class.</w:t>
      </w:r>
      <w:r w:rsidR="00CC4231">
        <w:t xml:space="preserve">  You may or may not need to add or modify menu choices.</w:t>
      </w:r>
    </w:p>
    <w:p w14:paraId="1C57B3AB" w14:textId="77777777" w:rsidR="004B01BA" w:rsidRDefault="004B01BA" w:rsidP="00E1360A">
      <w:pPr>
        <w:spacing w:after="60" w:line="259" w:lineRule="auto"/>
      </w:pPr>
      <w:r>
        <w:t xml:space="preserve">The </w:t>
      </w:r>
      <w:r w:rsidRPr="00B86DA9">
        <w:rPr>
          <w:b/>
        </w:rPr>
        <w:t>driver</w:t>
      </w:r>
      <w:r>
        <w:t xml:space="preserve"> should save the </w:t>
      </w:r>
      <w:proofErr w:type="spellStart"/>
      <w:r w:rsidRPr="00B86DA9">
        <w:rPr>
          <w:b/>
        </w:rPr>
        <w:t>CreditCardList</w:t>
      </w:r>
      <w:proofErr w:type="spellEnd"/>
      <w:r>
        <w:t xml:space="preserve"> </w:t>
      </w:r>
      <w:r w:rsidR="00B4499F">
        <w:t xml:space="preserve">into a user-selected </w:t>
      </w:r>
      <w:r w:rsidR="00B4499F" w:rsidRPr="00CC4231">
        <w:rPr>
          <w:b/>
        </w:rPr>
        <w:t>text</w:t>
      </w:r>
      <w:r w:rsidR="00B4499F">
        <w:t xml:space="preserve"> </w:t>
      </w:r>
      <w:r w:rsidR="00B4499F" w:rsidRPr="00CC4231">
        <w:rPr>
          <w:b/>
        </w:rPr>
        <w:t>file</w:t>
      </w:r>
      <w:r w:rsidR="00B4499F">
        <w:t xml:space="preserve"> </w:t>
      </w:r>
      <w:r>
        <w:t xml:space="preserve">every time a new list is created or </w:t>
      </w:r>
      <w:r w:rsidR="00CC4231">
        <w:t>populated from a text file</w:t>
      </w:r>
      <w:r>
        <w:t xml:space="preserve"> (if </w:t>
      </w:r>
      <w:proofErr w:type="spellStart"/>
      <w:r w:rsidRPr="00B86DA9">
        <w:rPr>
          <w:b/>
        </w:rPr>
        <w:t>saveNeeded</w:t>
      </w:r>
      <w:proofErr w:type="spellEnd"/>
      <w:r>
        <w:t>)</w:t>
      </w:r>
      <w:r w:rsidR="00B4499F">
        <w:t>.</w:t>
      </w:r>
      <w:r>
        <w:t xml:space="preserve"> </w:t>
      </w:r>
      <w:r w:rsidR="00B4499F">
        <w:t xml:space="preserve">It should also save the </w:t>
      </w:r>
      <w:proofErr w:type="spellStart"/>
      <w:r w:rsidR="00B4499F" w:rsidRPr="00CC4231">
        <w:rPr>
          <w:b/>
        </w:rPr>
        <w:t>CreditCardList</w:t>
      </w:r>
      <w:proofErr w:type="spellEnd"/>
      <w:r w:rsidR="00B4499F">
        <w:t xml:space="preserve"> into a user-selected text file</w:t>
      </w:r>
      <w:r>
        <w:t xml:space="preserve"> whenever the program is about to exit (again, if </w:t>
      </w:r>
      <w:proofErr w:type="spellStart"/>
      <w:r w:rsidRPr="00B86DA9">
        <w:rPr>
          <w:b/>
        </w:rPr>
        <w:t>saveNeeded</w:t>
      </w:r>
      <w:proofErr w:type="spellEnd"/>
      <w:r>
        <w:t>).</w:t>
      </w:r>
    </w:p>
    <w:p w14:paraId="6B94792A" w14:textId="77777777" w:rsidR="009D1323" w:rsidRDefault="009D1323" w:rsidP="00E1360A">
      <w:pPr>
        <w:spacing w:after="60" w:line="259" w:lineRule="auto"/>
      </w:pPr>
      <w:r>
        <w:lastRenderedPageBreak/>
        <w:t xml:space="preserve">Put all of your </w:t>
      </w:r>
      <w:r w:rsidRPr="00DC766E">
        <w:rPr>
          <w:b/>
        </w:rPr>
        <w:t xml:space="preserve">.java </w:t>
      </w:r>
      <w:r w:rsidR="00DC766E">
        <w:t>file</w:t>
      </w:r>
      <w:r>
        <w:t xml:space="preserve">s into </w:t>
      </w:r>
      <w:r w:rsidR="00BF262C">
        <w:t>your</w:t>
      </w:r>
      <w:r>
        <w:t xml:space="preserve"> </w:t>
      </w:r>
      <w:r w:rsidR="00DC766E">
        <w:t xml:space="preserve">Java </w:t>
      </w:r>
      <w:r w:rsidR="00DC766E" w:rsidRPr="00DC766E">
        <w:rPr>
          <w:b/>
        </w:rPr>
        <w:t>package</w:t>
      </w:r>
      <w:r w:rsidR="00DC766E">
        <w:t xml:space="preserve"> </w:t>
      </w:r>
      <w:r w:rsidR="00BF262C">
        <w:t>from earlier projects</w:t>
      </w:r>
      <w:r w:rsidR="00DC766E">
        <w:t xml:space="preserve">.  This is represented in your </w:t>
      </w:r>
      <w:proofErr w:type="spellStart"/>
      <w:r w:rsidR="00DC766E" w:rsidRPr="00DC766E">
        <w:rPr>
          <w:b/>
        </w:rPr>
        <w:t>src</w:t>
      </w:r>
      <w:proofErr w:type="spellEnd"/>
      <w:r w:rsidR="00DC766E">
        <w:t xml:space="preserve"> </w:t>
      </w:r>
      <w:r w:rsidR="00DC766E" w:rsidRPr="00DC766E">
        <w:rPr>
          <w:b/>
        </w:rPr>
        <w:t>folder</w:t>
      </w:r>
      <w:r w:rsidR="00DC766E">
        <w:t xml:space="preserve"> as a </w:t>
      </w:r>
      <w:r w:rsidR="00DC766E" w:rsidRPr="00DC766E">
        <w:rPr>
          <w:b/>
        </w:rPr>
        <w:t>subfolder</w:t>
      </w:r>
      <w:r w:rsidR="00DC766E">
        <w:t xml:space="preserve"> named the same as the </w:t>
      </w:r>
      <w:r w:rsidR="00DC766E" w:rsidRPr="00DC766E">
        <w:rPr>
          <w:b/>
        </w:rPr>
        <w:t>package</w:t>
      </w:r>
      <w:r w:rsidR="00DC766E">
        <w:t xml:space="preserve">.  Your project may have </w:t>
      </w:r>
      <w:r w:rsidR="00BF262C">
        <w:t>multiple</w:t>
      </w:r>
      <w:r w:rsidR="00DC766E">
        <w:t xml:space="preserve"> packages (</w:t>
      </w:r>
      <w:r w:rsidR="00F57C5A">
        <w:t>for example</w:t>
      </w:r>
      <w:r w:rsidR="00DC766E">
        <w:t xml:space="preserve"> </w:t>
      </w:r>
      <w:proofErr w:type="spellStart"/>
      <w:r w:rsidR="00DC766E" w:rsidRPr="00DC766E">
        <w:rPr>
          <w:b/>
        </w:rPr>
        <w:t>creditCards</w:t>
      </w:r>
      <w:proofErr w:type="spellEnd"/>
      <w:r w:rsidR="00DC766E">
        <w:t xml:space="preserve"> and </w:t>
      </w:r>
      <w:proofErr w:type="spellStart"/>
      <w:r w:rsidR="00DC766E" w:rsidRPr="00DC766E">
        <w:rPr>
          <w:b/>
        </w:rPr>
        <w:t>util</w:t>
      </w:r>
      <w:proofErr w:type="spellEnd"/>
      <w:r w:rsidR="00F57C5A">
        <w:rPr>
          <w:b/>
        </w:rPr>
        <w:t>)</w:t>
      </w:r>
      <w:r w:rsidR="00DC766E">
        <w:t>.</w:t>
      </w:r>
    </w:p>
    <w:p w14:paraId="39F93C7D" w14:textId="77777777" w:rsidR="003D507C" w:rsidRDefault="003D507C" w:rsidP="00E1360A">
      <w:pPr>
        <w:pStyle w:val="Heading1"/>
        <w:spacing w:after="60" w:line="259" w:lineRule="auto"/>
      </w:pPr>
      <w:r>
        <w:t>Test Data for This Project</w:t>
      </w:r>
    </w:p>
    <w:p w14:paraId="2992678B" w14:textId="77777777" w:rsidR="009A39AA" w:rsidRDefault="009A39AA" w:rsidP="00E1360A">
      <w:pPr>
        <w:spacing w:after="60" w:line="259" w:lineRule="auto"/>
      </w:pPr>
      <w:r>
        <w:t xml:space="preserve">Using a text editor such as </w:t>
      </w:r>
      <w:proofErr w:type="spellStart"/>
      <w:r w:rsidRPr="00B86DA9">
        <w:rPr>
          <w:b/>
        </w:rPr>
        <w:t>NotePad</w:t>
      </w:r>
      <w:proofErr w:type="spellEnd"/>
      <w:r w:rsidRPr="00B86DA9">
        <w:rPr>
          <w:b/>
        </w:rPr>
        <w:t>++</w:t>
      </w:r>
      <w:r>
        <w:t xml:space="preserve"> or even the </w:t>
      </w:r>
      <w:r w:rsidRPr="00B86DA9">
        <w:rPr>
          <w:b/>
        </w:rPr>
        <w:t>editor in Eclipse</w:t>
      </w:r>
      <w:r>
        <w:t>, create a pipe-character (</w:t>
      </w:r>
      <w:r w:rsidRPr="003D507C">
        <w:rPr>
          <w:b/>
        </w:rPr>
        <w:t>|</w:t>
      </w:r>
      <w:r>
        <w:t xml:space="preserve">) delimited text file for use in testing your solution.  </w:t>
      </w:r>
      <w:r w:rsidR="006F5528">
        <w:t xml:space="preserve">  </w:t>
      </w:r>
      <w:r w:rsidR="00B95181">
        <w:t xml:space="preserve">Place this file in a folder named </w:t>
      </w:r>
      <w:proofErr w:type="spellStart"/>
      <w:r w:rsidR="00B95181" w:rsidRPr="003D507C">
        <w:rPr>
          <w:b/>
        </w:rPr>
        <w:t>CreditCardData</w:t>
      </w:r>
      <w:proofErr w:type="spellEnd"/>
      <w:r w:rsidR="00B95181">
        <w:t xml:space="preserve"> that is part of</w:t>
      </w:r>
      <w:r w:rsidR="003D507C">
        <w:t xml:space="preserve"> your</w:t>
      </w:r>
      <w:r w:rsidR="00B95181">
        <w:t xml:space="preserve"> </w:t>
      </w:r>
      <w:r w:rsidR="00B95181" w:rsidRPr="003D507C">
        <w:rPr>
          <w:b/>
        </w:rPr>
        <w:t>Eclipse</w:t>
      </w:r>
      <w:r w:rsidR="00B95181">
        <w:t xml:space="preserve"> </w:t>
      </w:r>
      <w:r w:rsidR="00B95181" w:rsidRPr="003D507C">
        <w:rPr>
          <w:b/>
        </w:rPr>
        <w:t>project</w:t>
      </w:r>
      <w:r w:rsidR="00B95181">
        <w:t xml:space="preserve"> but </w:t>
      </w:r>
      <w:r w:rsidR="00B95181" w:rsidRPr="003D507C">
        <w:rPr>
          <w:b/>
        </w:rPr>
        <w:t>outside</w:t>
      </w:r>
      <w:r w:rsidR="00B95181">
        <w:t xml:space="preserve"> of other </w:t>
      </w:r>
      <w:r w:rsidR="00B95181" w:rsidRPr="003D507C">
        <w:rPr>
          <w:b/>
        </w:rPr>
        <w:t>subfolders</w:t>
      </w:r>
      <w:r w:rsidR="00B95181">
        <w:t xml:space="preserve"> such as </w:t>
      </w:r>
      <w:proofErr w:type="spellStart"/>
      <w:r w:rsidR="003D507C" w:rsidRPr="003D507C">
        <w:rPr>
          <w:b/>
        </w:rPr>
        <w:t>src</w:t>
      </w:r>
      <w:proofErr w:type="spellEnd"/>
      <w:r w:rsidR="003D507C">
        <w:t xml:space="preserve"> or </w:t>
      </w:r>
      <w:r w:rsidR="003D507C" w:rsidRPr="003D507C">
        <w:rPr>
          <w:b/>
        </w:rPr>
        <w:t>bin</w:t>
      </w:r>
      <w:r w:rsidR="003D507C">
        <w:t xml:space="preserve">.  </w:t>
      </w:r>
      <w:r w:rsidR="006F5528">
        <w:t>For example:</w:t>
      </w:r>
    </w:p>
    <w:p w14:paraId="709B1B0E" w14:textId="77777777" w:rsidR="006F5528" w:rsidRDefault="006F5528" w:rsidP="00E1360A">
      <w:pPr>
        <w:spacing w:after="60" w:line="259" w:lineRule="auto"/>
        <w:jc w:val="center"/>
      </w:pPr>
      <w:bookmarkStart w:id="0" w:name="_GoBack"/>
      <w:bookmarkEnd w:id="0"/>
      <w:r>
        <w:rPr>
          <w:noProof/>
        </w:rPr>
        <w:drawing>
          <wp:inline distT="0" distB="0" distL="0" distR="0" wp14:anchorId="38DFCB27" wp14:editId="7C816EC1">
            <wp:extent cx="3167587" cy="1701332"/>
            <wp:effectExtent l="0" t="0" r="0" b="0"/>
            <wp:docPr id="1" name="Picture 1" descr="C:\Users\BAILES~1.ETS\AppData\Local\Temp\SNAGHTML1a6d4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ILES~1.ETS\AppData\Local\Temp\SNAGHTML1a6d4c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7265" cy="1701159"/>
                    </a:xfrm>
                    <a:prstGeom prst="rect">
                      <a:avLst/>
                    </a:prstGeom>
                    <a:noFill/>
                    <a:ln>
                      <a:noFill/>
                    </a:ln>
                  </pic:spPr>
                </pic:pic>
              </a:graphicData>
            </a:graphic>
          </wp:inline>
        </w:drawing>
      </w:r>
    </w:p>
    <w:p w14:paraId="0969E6F1" w14:textId="77777777" w:rsidR="00B95181" w:rsidRDefault="00B95181" w:rsidP="00E1360A">
      <w:pPr>
        <w:spacing w:after="60" w:line="259" w:lineRule="auto"/>
      </w:pPr>
      <w:r>
        <w:t>Make sure your text file is in the same format as the example so that when your program is tested against another text file, it will be able to handle the different data.</w:t>
      </w:r>
    </w:p>
    <w:p w14:paraId="3ECD72F5" w14:textId="77777777" w:rsidR="003D507C" w:rsidRDefault="003D507C" w:rsidP="00E1360A">
      <w:pPr>
        <w:spacing w:after="60" w:line="259" w:lineRule="auto"/>
      </w:pPr>
      <w:r>
        <w:t xml:space="preserve">Make sure your </w:t>
      </w:r>
      <w:proofErr w:type="spellStart"/>
      <w:r w:rsidRPr="003D507C">
        <w:rPr>
          <w:b/>
        </w:rPr>
        <w:t>JFileChooser</w:t>
      </w:r>
      <w:proofErr w:type="spellEnd"/>
      <w:r>
        <w:t xml:space="preserve"> dialogs initially start in the </w:t>
      </w:r>
      <w:proofErr w:type="spellStart"/>
      <w:r w:rsidRPr="003D507C">
        <w:rPr>
          <w:b/>
        </w:rPr>
        <w:t>CreditCardData</w:t>
      </w:r>
      <w:proofErr w:type="spellEnd"/>
      <w:r>
        <w:t xml:space="preserve"> folder of your project.</w:t>
      </w:r>
    </w:p>
    <w:p w14:paraId="6ABFFED0" w14:textId="77777777" w:rsidR="005257E6" w:rsidRDefault="005257E6" w:rsidP="005257E6">
      <w:pPr>
        <w:pStyle w:val="Heading1"/>
      </w:pPr>
      <w:r>
        <w:t>Deliverables</w:t>
      </w:r>
    </w:p>
    <w:p w14:paraId="629F5B49" w14:textId="77777777" w:rsidR="005257E6" w:rsidRDefault="005257E6" w:rsidP="00E1360A">
      <w:pPr>
        <w:spacing w:after="60" w:line="259" w:lineRule="auto"/>
      </w:pPr>
      <w:r>
        <w:t>As with your previous assignments, the initial design is due in one week and the final solution including the final design and your test data files are due in two weeks.  Specific dates are given on the course web site.</w:t>
      </w:r>
      <w:r w:rsidR="009D1323">
        <w:t xml:space="preserve">  Follow submission rules in the Course Facts.  Your project submission should include:</w:t>
      </w:r>
    </w:p>
    <w:p w14:paraId="167DE4AD" w14:textId="77777777" w:rsidR="00431E32" w:rsidRDefault="009D1323" w:rsidP="00E1360A">
      <w:pPr>
        <w:numPr>
          <w:ilvl w:val="0"/>
          <w:numId w:val="2"/>
        </w:numPr>
        <w:spacing w:after="60" w:line="259" w:lineRule="auto"/>
      </w:pPr>
      <w:r>
        <w:t>All .</w:t>
      </w:r>
      <w:r w:rsidRPr="00E204E5">
        <w:rPr>
          <w:b/>
        </w:rPr>
        <w:t>java</w:t>
      </w:r>
      <w:r>
        <w:t xml:space="preserve"> files in the folder representing the </w:t>
      </w:r>
      <w:r w:rsidRPr="00E204E5">
        <w:rPr>
          <w:b/>
        </w:rPr>
        <w:t>package</w:t>
      </w:r>
      <w:r w:rsidR="009D106B" w:rsidRPr="00E204E5">
        <w:rPr>
          <w:b/>
        </w:rPr>
        <w:t xml:space="preserve"> </w:t>
      </w:r>
      <w:r>
        <w:t>you used.</w:t>
      </w:r>
      <w:r w:rsidR="009D106B">
        <w:t xml:space="preserve">  The entire </w:t>
      </w:r>
      <w:r w:rsidR="005A7AD5" w:rsidRPr="00E204E5">
        <w:rPr>
          <w:b/>
        </w:rPr>
        <w:t>subfolder</w:t>
      </w:r>
      <w:r w:rsidR="009D106B">
        <w:t xml:space="preserve"> will be included in your zipped submission.</w:t>
      </w:r>
      <w:r w:rsidR="005A7AD5">
        <w:t xml:space="preserve">  You may have multiple packages included in the same .zip file</w:t>
      </w:r>
      <w:r w:rsidR="00E204E5">
        <w:t>.</w:t>
      </w:r>
      <w:r w:rsidR="005A7AD5">
        <w:t xml:space="preserve"> </w:t>
      </w:r>
    </w:p>
    <w:p w14:paraId="76BA7C90" w14:textId="77777777" w:rsidR="009D1323" w:rsidRDefault="009D1323" w:rsidP="00E1360A">
      <w:pPr>
        <w:numPr>
          <w:ilvl w:val="0"/>
          <w:numId w:val="2"/>
        </w:numPr>
        <w:spacing w:after="60" w:line="259" w:lineRule="auto"/>
      </w:pPr>
      <w:r>
        <w:t xml:space="preserve">The </w:t>
      </w:r>
      <w:r w:rsidRPr="00E204E5">
        <w:rPr>
          <w:b/>
        </w:rPr>
        <w:t>final</w:t>
      </w:r>
      <w:r>
        <w:t xml:space="preserve"> </w:t>
      </w:r>
      <w:r w:rsidRPr="00E204E5">
        <w:rPr>
          <w:b/>
        </w:rPr>
        <w:t>design</w:t>
      </w:r>
      <w:r>
        <w:t xml:space="preserve"> </w:t>
      </w:r>
      <w:proofErr w:type="gramStart"/>
      <w:r w:rsidRPr="00E204E5">
        <w:rPr>
          <w:b/>
        </w:rPr>
        <w:t>document</w:t>
      </w:r>
      <w:proofErr w:type="gramEnd"/>
      <w:r>
        <w:t xml:space="preserve"> </w:t>
      </w:r>
    </w:p>
    <w:p w14:paraId="6B499799" w14:textId="77777777" w:rsidR="009D1323" w:rsidRDefault="009D1323" w:rsidP="00E1360A">
      <w:pPr>
        <w:numPr>
          <w:ilvl w:val="0"/>
          <w:numId w:val="2"/>
        </w:numPr>
        <w:spacing w:after="60" w:line="259" w:lineRule="auto"/>
      </w:pPr>
      <w:r>
        <w:t xml:space="preserve">Your </w:t>
      </w:r>
      <w:r w:rsidRPr="009D106B">
        <w:rPr>
          <w:b/>
        </w:rPr>
        <w:t>test</w:t>
      </w:r>
      <w:r>
        <w:t xml:space="preserve"> </w:t>
      </w:r>
      <w:r w:rsidRPr="009D106B">
        <w:rPr>
          <w:b/>
        </w:rPr>
        <w:t>data</w:t>
      </w:r>
      <w:r>
        <w:t xml:space="preserve"> </w:t>
      </w:r>
      <w:r w:rsidRPr="009D106B">
        <w:rPr>
          <w:b/>
        </w:rPr>
        <w:t>file</w:t>
      </w:r>
      <w:r>
        <w:t>(s)</w:t>
      </w:r>
      <w:r w:rsidR="004268EB">
        <w:t xml:space="preserve"> and their containing folder</w:t>
      </w:r>
    </w:p>
    <w:p w14:paraId="0149A905" w14:textId="77777777" w:rsidR="00E204E5" w:rsidRDefault="00E204E5" w:rsidP="00E1360A">
      <w:pPr>
        <w:numPr>
          <w:ilvl w:val="0"/>
          <w:numId w:val="2"/>
        </w:numPr>
        <w:spacing w:after="60" w:line="259" w:lineRule="auto"/>
      </w:pPr>
      <w:r>
        <w:t>For example, a project like this would contain 3 folders (</w:t>
      </w:r>
      <w:proofErr w:type="spellStart"/>
      <w:r w:rsidRPr="00E204E5">
        <w:rPr>
          <w:b/>
        </w:rPr>
        <w:t>creditcard</w:t>
      </w:r>
      <w:proofErr w:type="spellEnd"/>
      <w:r w:rsidRPr="00E204E5">
        <w:rPr>
          <w:b/>
        </w:rPr>
        <w:t xml:space="preserve">, </w:t>
      </w:r>
      <w:proofErr w:type="spellStart"/>
      <w:r w:rsidRPr="00E204E5">
        <w:rPr>
          <w:b/>
        </w:rPr>
        <w:t>util</w:t>
      </w:r>
      <w:proofErr w:type="spellEnd"/>
      <w:r w:rsidRPr="00E204E5">
        <w:rPr>
          <w:b/>
        </w:rPr>
        <w:t xml:space="preserve">, and </w:t>
      </w:r>
      <w:proofErr w:type="spellStart"/>
      <w:r w:rsidRPr="00E204E5">
        <w:rPr>
          <w:b/>
        </w:rPr>
        <w:t>CreditCardData</w:t>
      </w:r>
      <w:proofErr w:type="spellEnd"/>
      <w:r>
        <w:t xml:space="preserve">) and the </w:t>
      </w:r>
      <w:r w:rsidRPr="00F57C5A">
        <w:rPr>
          <w:b/>
        </w:rPr>
        <w:t>final design document</w:t>
      </w:r>
      <w:r>
        <w:t xml:space="preserve"> all zipped into the single file to be submitted.</w:t>
      </w:r>
    </w:p>
    <w:p w14:paraId="01E5CF9B" w14:textId="77777777" w:rsidR="00E204E5" w:rsidRDefault="00E204E5" w:rsidP="00E204E5">
      <w:pPr>
        <w:ind w:left="1078"/>
      </w:pPr>
      <w:r>
        <w:rPr>
          <w:noProof/>
        </w:rPr>
        <w:drawing>
          <wp:inline distT="0" distB="0" distL="0" distR="0" wp14:anchorId="0C82EF48" wp14:editId="162258BA">
            <wp:extent cx="1706513" cy="183642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0513" cy="1851486"/>
                    </a:xfrm>
                    <a:prstGeom prst="rect">
                      <a:avLst/>
                    </a:prstGeom>
                  </pic:spPr>
                </pic:pic>
              </a:graphicData>
            </a:graphic>
          </wp:inline>
        </w:drawing>
      </w:r>
    </w:p>
    <w:p w14:paraId="685A15EB" w14:textId="77777777" w:rsidR="009D1323" w:rsidRPr="005257E6" w:rsidRDefault="009D1323" w:rsidP="009D1323">
      <w:r>
        <w:t>All of these items should be in a single zipped file that is named appropriately.</w:t>
      </w:r>
    </w:p>
    <w:sectPr w:rsidR="009D1323" w:rsidRPr="005257E6" w:rsidSect="00385BDF">
      <w:headerReference w:type="default" r:id="rId14"/>
      <w:footerReference w:type="default" r:id="rId15"/>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A60A45" w14:textId="77777777" w:rsidR="007E596E" w:rsidRDefault="007E596E" w:rsidP="00385BDF">
      <w:pPr>
        <w:spacing w:after="0" w:line="240" w:lineRule="auto"/>
      </w:pPr>
      <w:r>
        <w:separator/>
      </w:r>
    </w:p>
  </w:endnote>
  <w:endnote w:type="continuationSeparator" w:id="0">
    <w:p w14:paraId="555A6690" w14:textId="77777777" w:rsidR="007E596E" w:rsidRDefault="007E596E" w:rsidP="00385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2C9D2" w14:textId="77777777" w:rsidR="005D59AB" w:rsidRDefault="005257E6">
    <w:pPr>
      <w:pStyle w:val="Footer"/>
      <w:pBdr>
        <w:top w:val="thinThickSmallGap" w:sz="24" w:space="1" w:color="622423" w:themeColor="accent2" w:themeShade="7F"/>
      </w:pBdr>
      <w:rPr>
        <w:rFonts w:asciiTheme="majorHAnsi" w:hAnsiTheme="majorHAnsi"/>
      </w:rPr>
    </w:pPr>
    <w:r>
      <w:rPr>
        <w:rFonts w:asciiTheme="majorHAnsi" w:hAnsiTheme="majorHAnsi"/>
      </w:rPr>
      <w:t xml:space="preserve">Honors 1260 - Project 4 </w:t>
    </w:r>
    <w:r w:rsidR="005D59AB">
      <w:rPr>
        <w:rFonts w:asciiTheme="majorHAnsi" w:hAnsiTheme="majorHAnsi"/>
      </w:rPr>
      <w:ptab w:relativeTo="margin" w:alignment="right" w:leader="none"/>
    </w:r>
    <w:r w:rsidR="005D59AB">
      <w:rPr>
        <w:rFonts w:asciiTheme="majorHAnsi" w:hAnsiTheme="majorHAnsi"/>
      </w:rPr>
      <w:t xml:space="preserve">Page </w:t>
    </w:r>
    <w:r w:rsidR="002B67EA">
      <w:fldChar w:fldCharType="begin"/>
    </w:r>
    <w:r w:rsidR="002B67EA">
      <w:instrText xml:space="preserve"> PAGE   \* MERGEFORMAT </w:instrText>
    </w:r>
    <w:r w:rsidR="002B67EA">
      <w:fldChar w:fldCharType="separate"/>
    </w:r>
    <w:r w:rsidR="00B0265D" w:rsidRPr="00B0265D">
      <w:rPr>
        <w:rFonts w:asciiTheme="majorHAnsi" w:hAnsiTheme="majorHAnsi"/>
        <w:noProof/>
      </w:rPr>
      <w:t>2</w:t>
    </w:r>
    <w:r w:rsidR="002B67EA">
      <w:rPr>
        <w:rFonts w:asciiTheme="majorHAnsi" w:hAnsiTheme="majorHAnsi"/>
        <w:noProof/>
      </w:rPr>
      <w:fldChar w:fldCharType="end"/>
    </w:r>
  </w:p>
  <w:p w14:paraId="7BE55673" w14:textId="77777777" w:rsidR="00385BDF" w:rsidRDefault="00385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D4234" w14:textId="77777777" w:rsidR="007E596E" w:rsidRDefault="007E596E" w:rsidP="00385BDF">
      <w:pPr>
        <w:spacing w:after="0" w:line="240" w:lineRule="auto"/>
      </w:pPr>
      <w:r>
        <w:separator/>
      </w:r>
    </w:p>
  </w:footnote>
  <w:footnote w:type="continuationSeparator" w:id="0">
    <w:p w14:paraId="25D25127" w14:textId="77777777" w:rsidR="007E596E" w:rsidRDefault="007E596E" w:rsidP="00385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820"/>
      <w:gridCol w:w="5490"/>
      <w:gridCol w:w="2706"/>
    </w:tblGrid>
    <w:tr w:rsidR="00385BDF" w14:paraId="637FAF1A" w14:textId="77777777" w:rsidTr="00C67808">
      <w:tc>
        <w:tcPr>
          <w:tcW w:w="11016" w:type="dxa"/>
          <w:gridSpan w:val="3"/>
          <w:tcMar>
            <w:top w:w="120" w:type="dxa"/>
            <w:left w:w="120" w:type="dxa"/>
            <w:bottom w:w="120" w:type="dxa"/>
            <w:right w:w="120" w:type="dxa"/>
          </w:tcMar>
          <w:vAlign w:val="center"/>
        </w:tcPr>
        <w:p w14:paraId="3B19AFF2" w14:textId="77777777" w:rsidR="00385BDF" w:rsidRPr="005D59AB" w:rsidRDefault="00385BDF" w:rsidP="00EE4CBD">
          <w:pPr>
            <w:pStyle w:val="Header"/>
            <w:jc w:val="center"/>
            <w:rPr>
              <w:rFonts w:asciiTheme="majorHAnsi" w:hAnsiTheme="majorHAnsi"/>
              <w:b/>
              <w:sz w:val="32"/>
              <w:szCs w:val="32"/>
            </w:rPr>
          </w:pPr>
          <w:r w:rsidRPr="005D59AB">
            <w:rPr>
              <w:rFonts w:asciiTheme="majorHAnsi" w:hAnsiTheme="majorHAnsi"/>
              <w:b/>
              <w:sz w:val="32"/>
              <w:szCs w:val="32"/>
            </w:rPr>
            <w:t>Computer Science</w:t>
          </w:r>
          <w:sdt>
            <w:sdtPr>
              <w:rPr>
                <w:rFonts w:asciiTheme="majorHAnsi" w:hAnsiTheme="majorHAnsi"/>
                <w:b/>
                <w:sz w:val="32"/>
                <w:szCs w:val="32"/>
              </w:rPr>
              <w:id w:val="1117159868"/>
              <w:text/>
            </w:sdtPr>
            <w:sdtEndPr/>
            <w:sdtContent>
              <w:r w:rsidR="00EE4CBD">
                <w:rPr>
                  <w:rFonts w:asciiTheme="majorHAnsi" w:hAnsiTheme="majorHAnsi"/>
                  <w:b/>
                  <w:sz w:val="32"/>
                  <w:szCs w:val="32"/>
                </w:rPr>
                <w:t xml:space="preserve"> 1260 Honors – Project 4</w:t>
              </w:r>
            </w:sdtContent>
          </w:sdt>
        </w:p>
      </w:tc>
    </w:tr>
    <w:tr w:rsidR="00385BDF" w14:paraId="3A7EC126" w14:textId="77777777" w:rsidTr="00C67808">
      <w:tc>
        <w:tcPr>
          <w:tcW w:w="2820" w:type="dxa"/>
          <w:tcMar>
            <w:top w:w="120" w:type="dxa"/>
            <w:left w:w="120" w:type="dxa"/>
            <w:bottom w:w="120" w:type="dxa"/>
            <w:right w:w="120" w:type="dxa"/>
          </w:tcMar>
          <w:vAlign w:val="center"/>
        </w:tcPr>
        <w:p w14:paraId="346D70A2" w14:textId="77777777" w:rsidR="00385BDF" w:rsidRDefault="002B67EA">
          <w:pPr>
            <w:pStyle w:val="Header"/>
          </w:pPr>
          <w:r>
            <w:fldChar w:fldCharType="begin"/>
          </w:r>
          <w:r>
            <w:instrText xml:space="preserve"> DATE \@ "MMMM d, yyyy" </w:instrText>
          </w:r>
          <w:r>
            <w:fldChar w:fldCharType="separate"/>
          </w:r>
          <w:r w:rsidR="00287329">
            <w:rPr>
              <w:noProof/>
            </w:rPr>
            <w:t>March 6, 2020</w:t>
          </w:r>
          <w:r>
            <w:rPr>
              <w:noProof/>
            </w:rPr>
            <w:fldChar w:fldCharType="end"/>
          </w:r>
        </w:p>
      </w:tc>
      <w:sdt>
        <w:sdtPr>
          <w:id w:val="1117159877"/>
          <w:text/>
        </w:sdtPr>
        <w:sdtEndPr/>
        <w:sdtContent>
          <w:tc>
            <w:tcPr>
              <w:tcW w:w="5490" w:type="dxa"/>
              <w:tcMar>
                <w:top w:w="120" w:type="dxa"/>
                <w:left w:w="120" w:type="dxa"/>
                <w:bottom w:w="120" w:type="dxa"/>
                <w:right w:w="120" w:type="dxa"/>
              </w:tcMar>
              <w:vAlign w:val="center"/>
            </w:tcPr>
            <w:p w14:paraId="6586B7D0" w14:textId="77777777" w:rsidR="00385BDF" w:rsidRDefault="00EE4CBD" w:rsidP="00EE4CBD">
              <w:pPr>
                <w:pStyle w:val="Header"/>
                <w:jc w:val="center"/>
              </w:pPr>
              <w:r>
                <w:t>Text Files and Exceptions</w:t>
              </w:r>
            </w:p>
          </w:tc>
        </w:sdtContent>
      </w:sdt>
      <w:tc>
        <w:tcPr>
          <w:tcW w:w="2706" w:type="dxa"/>
          <w:tcMar>
            <w:top w:w="120" w:type="dxa"/>
            <w:left w:w="120" w:type="dxa"/>
            <w:bottom w:w="120" w:type="dxa"/>
            <w:right w:w="120" w:type="dxa"/>
          </w:tcMar>
          <w:vAlign w:val="center"/>
        </w:tcPr>
        <w:p w14:paraId="7C4692E8" w14:textId="77777777" w:rsidR="00385BDF" w:rsidRDefault="00C67808" w:rsidP="00C67808">
          <w:pPr>
            <w:pStyle w:val="Header"/>
            <w:jc w:val="right"/>
          </w:pPr>
          <w:r>
            <w:t>Due: ________________</w:t>
          </w:r>
        </w:p>
      </w:tc>
    </w:tr>
  </w:tbl>
  <w:p w14:paraId="2BC493D1" w14:textId="77777777" w:rsidR="00385BDF" w:rsidRDefault="00385BDF" w:rsidP="00385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27246"/>
    <w:multiLevelType w:val="hybridMultilevel"/>
    <w:tmpl w:val="53E4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7F4028"/>
    <w:multiLevelType w:val="hybridMultilevel"/>
    <w:tmpl w:val="FE083C72"/>
    <w:lvl w:ilvl="0" w:tplc="04090001">
      <w:start w:val="1"/>
      <w:numFmt w:val="bullet"/>
      <w:lvlText w:val=""/>
      <w:lvlJc w:val="left"/>
      <w:pPr>
        <w:ind w:left="1078" w:hanging="360"/>
      </w:pPr>
      <w:rPr>
        <w:rFonts w:ascii="Symbol" w:hAnsi="Symbol"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hideSpellingErrors/>
  <w:proofState w:spelling="clean" w:grammar="clean"/>
  <w:attachedTemplate r:id="rId1"/>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4CBD"/>
    <w:rsid w:val="00136693"/>
    <w:rsid w:val="001A6372"/>
    <w:rsid w:val="00287329"/>
    <w:rsid w:val="002B67EA"/>
    <w:rsid w:val="00317676"/>
    <w:rsid w:val="0034000E"/>
    <w:rsid w:val="00385BDF"/>
    <w:rsid w:val="00391DCD"/>
    <w:rsid w:val="003D507C"/>
    <w:rsid w:val="004161BD"/>
    <w:rsid w:val="004268EB"/>
    <w:rsid w:val="00431E32"/>
    <w:rsid w:val="004B01BA"/>
    <w:rsid w:val="005257E6"/>
    <w:rsid w:val="005A7AD5"/>
    <w:rsid w:val="005D59AB"/>
    <w:rsid w:val="006242C8"/>
    <w:rsid w:val="006314C9"/>
    <w:rsid w:val="00640F9E"/>
    <w:rsid w:val="006D4D15"/>
    <w:rsid w:val="006F5528"/>
    <w:rsid w:val="00742B02"/>
    <w:rsid w:val="0075468E"/>
    <w:rsid w:val="007E1924"/>
    <w:rsid w:val="007E596E"/>
    <w:rsid w:val="00924463"/>
    <w:rsid w:val="00997007"/>
    <w:rsid w:val="009A39AA"/>
    <w:rsid w:val="009D106B"/>
    <w:rsid w:val="009D1323"/>
    <w:rsid w:val="00A4528D"/>
    <w:rsid w:val="00B0265D"/>
    <w:rsid w:val="00B4499F"/>
    <w:rsid w:val="00B86DA9"/>
    <w:rsid w:val="00B95181"/>
    <w:rsid w:val="00BA1175"/>
    <w:rsid w:val="00BF262C"/>
    <w:rsid w:val="00C419A3"/>
    <w:rsid w:val="00C67808"/>
    <w:rsid w:val="00CC4231"/>
    <w:rsid w:val="00CD09FD"/>
    <w:rsid w:val="00D57C60"/>
    <w:rsid w:val="00DC766E"/>
    <w:rsid w:val="00E1360A"/>
    <w:rsid w:val="00E204E5"/>
    <w:rsid w:val="00E22A0F"/>
    <w:rsid w:val="00E42A10"/>
    <w:rsid w:val="00E474AB"/>
    <w:rsid w:val="00E86192"/>
    <w:rsid w:val="00EA2C02"/>
    <w:rsid w:val="00EC0592"/>
    <w:rsid w:val="00EE4CBD"/>
    <w:rsid w:val="00F57C5A"/>
    <w:rsid w:val="00F94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D8F35"/>
  <w15:docId w15:val="{D845032D-7CAC-42BF-B82E-34FA1CD31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007"/>
  </w:style>
  <w:style w:type="paragraph" w:styleId="Heading1">
    <w:name w:val="heading 1"/>
    <w:basedOn w:val="Normal"/>
    <w:next w:val="Normal"/>
    <w:link w:val="Heading1Char"/>
    <w:uiPriority w:val="9"/>
    <w:qFormat/>
    <w:rsid w:val="00997007"/>
    <w:pPr>
      <w:keepNext/>
      <w:keepLines/>
      <w:spacing w:before="240"/>
      <w:outlineLvl w:val="0"/>
    </w:pPr>
    <w:rPr>
      <w:rFonts w:asciiTheme="majorHAnsi" w:eastAsiaTheme="majorEastAsia" w:hAnsiTheme="majorHAnsi" w:cstheme="majorBidi"/>
      <w:b/>
      <w:bCs/>
      <w:sz w:val="28"/>
      <w:szCs w:val="28"/>
      <w:u w:val="single"/>
    </w:rPr>
  </w:style>
  <w:style w:type="paragraph" w:styleId="Heading2">
    <w:name w:val="heading 2"/>
    <w:basedOn w:val="Normal"/>
    <w:next w:val="Normal"/>
    <w:link w:val="Heading2Char"/>
    <w:uiPriority w:val="9"/>
    <w:unhideWhenUsed/>
    <w:qFormat/>
    <w:rsid w:val="00640F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09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5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5BDF"/>
  </w:style>
  <w:style w:type="paragraph" w:styleId="Footer">
    <w:name w:val="footer"/>
    <w:basedOn w:val="Normal"/>
    <w:link w:val="FooterChar"/>
    <w:uiPriority w:val="99"/>
    <w:unhideWhenUsed/>
    <w:rsid w:val="00385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5BDF"/>
  </w:style>
  <w:style w:type="paragraph" w:styleId="BalloonText">
    <w:name w:val="Balloon Text"/>
    <w:basedOn w:val="Normal"/>
    <w:link w:val="BalloonTextChar"/>
    <w:uiPriority w:val="99"/>
    <w:semiHidden/>
    <w:unhideWhenUsed/>
    <w:rsid w:val="00385B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BDF"/>
    <w:rPr>
      <w:rFonts w:ascii="Tahoma" w:hAnsi="Tahoma" w:cs="Tahoma"/>
      <w:sz w:val="16"/>
      <w:szCs w:val="16"/>
    </w:rPr>
  </w:style>
  <w:style w:type="table" w:styleId="TableGrid">
    <w:name w:val="Table Grid"/>
    <w:basedOn w:val="TableNormal"/>
    <w:uiPriority w:val="59"/>
    <w:rsid w:val="00385B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85BDF"/>
    <w:rPr>
      <w:color w:val="808080"/>
    </w:rPr>
  </w:style>
  <w:style w:type="character" w:customStyle="1" w:styleId="Heading1Char">
    <w:name w:val="Heading 1 Char"/>
    <w:basedOn w:val="DefaultParagraphFont"/>
    <w:link w:val="Heading1"/>
    <w:uiPriority w:val="9"/>
    <w:rsid w:val="00997007"/>
    <w:rPr>
      <w:rFonts w:asciiTheme="majorHAnsi" w:eastAsiaTheme="majorEastAsia" w:hAnsiTheme="majorHAnsi" w:cstheme="majorBidi"/>
      <w:b/>
      <w:bCs/>
      <w:sz w:val="28"/>
      <w:szCs w:val="28"/>
      <w:u w:val="single"/>
    </w:rPr>
  </w:style>
  <w:style w:type="character" w:customStyle="1" w:styleId="Heading2Char">
    <w:name w:val="Heading 2 Char"/>
    <w:basedOn w:val="DefaultParagraphFont"/>
    <w:link w:val="Heading2"/>
    <w:uiPriority w:val="9"/>
    <w:rsid w:val="00640F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09F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DropBox\Dropbox\Templates\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E:\MyDropBox\Dropbox\Templates\Assignment.dotx</Template>
  <TotalTime>153</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ETSU</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Bailes</dc:creator>
  <cp:lastModifiedBy>Shay Snyder</cp:lastModifiedBy>
  <cp:revision>5</cp:revision>
  <dcterms:created xsi:type="dcterms:W3CDTF">2013-02-27T20:10:00Z</dcterms:created>
  <dcterms:modified xsi:type="dcterms:W3CDTF">2020-03-06T16:24:00Z</dcterms:modified>
</cp:coreProperties>
</file>